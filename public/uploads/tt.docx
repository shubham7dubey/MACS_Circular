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640" w:type="dxa"/>
        <w:tblInd w:w="-3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691" w:type="dxa"/>
          <w:right w:w="0" w:type="dxa"/>
        </w:tblCellMar>
      </w:tblPr>
      <w:tblGrid>
        <w:gridCol w:w="4896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691" w:type="dxa"/>
            <w:right w:w="0" w:type="dxa"/>
          </w:tblCellMar>
        </w:tblPrEx>
        <w:trPr>
          <w:trHeight w:val="2694" w:hRule="exact"/>
        </w:trPr>
        <w:tc>
          <w:tcPr>
            <w:tcW w:w="4896" w:type="dxa"/>
            <w:tcMar>
              <w:right w:w="144" w:type="dxa"/>
            </w:tcMar>
            <w:vAlign w:val="bottom"/>
          </w:tcPr>
          <w:p>
            <w:pPr>
              <w:pStyle w:val="25"/>
            </w:pPr>
            <w:r>
              <w:t>Rahul</w:t>
            </w:r>
          </w:p>
          <w:p>
            <w:pPr>
              <w:pStyle w:val="25"/>
            </w:pPr>
            <w:r>
              <w:t>kalsangra</w:t>
            </w:r>
          </w:p>
        </w:tc>
        <w:tc>
          <w:tcPr>
            <w:tcW w:w="3744" w:type="dxa"/>
            <w:tcMar>
              <w:left w:w="144" w:type="dxa"/>
            </w:tcMar>
          </w:tcPr>
          <w:p>
            <w:pPr>
              <w:pStyle w:val="38"/>
              <w:jc w:val="left"/>
            </w:pPr>
            <w:r>
              <w:rPr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236220</wp:posOffset>
                      </wp:positionV>
                      <wp:extent cx="118745" cy="118745"/>
                      <wp:effectExtent l="0" t="0" r="0" b="0"/>
                      <wp:wrapSquare wrapText="bothSides"/>
                      <wp:docPr id="54" name="Address icon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ddress icon" o:spid="_x0000_s1026" o:spt="100" alt="Address icon" style="position:absolute;left:0pt;margin-left:169.45pt;margin-top:18.6pt;height:9.35pt;width:9.35pt;mso-wrap-distance-bottom:0pt;mso-wrap-distance-left:9pt;mso-wrap-distance-right:9pt;mso-wrap-distance-top:0pt;z-index:251658240;mso-width-relative:page;mso-height-relative:page;" fillcolor="#77448B [3204]" filled="t" stroked="f" coordsize="2846,2833" o:gfxdata="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0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>
                      <v:path o:connectlocs="62293,964;67049,4820;73308,10730;80568,17688;88370,25274;96214,32987;103557,40238;110024,46651;115031,51723;118035,54908;115031,55914;107813,56166;102931,56375;102931,107553;102139,113840;99427,117194;94128,118619;89997,118745;85074,118619;80317,118283;77522,116062;76395,110613;76145,103110;76020,95272;75978,87015;75978,79973;76020,75740;75561,71548;73016,68363;68885,66728;63795,66183;58329,66099;52279,66477;47105,67776;43434,70333;42140,74524;42182,101727;42098,113044;40012,116649;35256,118283;23448,118535;18525,117068;15854,113296;15521,95775;15437,56627;12850,56668;7969,56710;3045,56668;166,56668;1084,55285;4547,51555;9846,45980;16439,39148;23949,31561;31793,23723;39470,16053;46563,9137;52446,3395;57035,293" o:connectangles="0,0,0,0,0,0,0,0,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square"/>
                    </v:shape>
                  </w:pict>
                </mc:Fallback>
              </mc:AlternateContent>
            </w:r>
            <w:sdt>
              <w:sdtPr>
                <w:alias w:val="Enter address:"/>
                <w:tag w:val="Enter address:"/>
                <w:id w:val="-989020281"/>
                <w:placeholder>
                  <w:docPart w:val="C44CDD917D18493895899A9A3742F1F0"/>
                </w:placeholder>
                <w15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>
                  <w:t>242,Manavta Nagar , Kanadiya Road, Indore, Pin- 452016, Dist.- Indore</w:t>
                </w:r>
              </w:sdtContent>
            </w:sdt>
            <w:r>
              <w:t xml:space="preserve">  </w:t>
            </w:r>
          </w:p>
          <w:p>
            <w:pPr>
              <w:pStyle w:val="38"/>
              <w:jc w:val="left"/>
            </w:pPr>
            <w:sdt>
              <w:sdtPr>
                <w:alias w:val="Enter phone:"/>
                <w:tag w:val="Enter phone:"/>
                <w:id w:val="381135673"/>
                <w:placeholder>
                  <w:docPart w:val="43CB6AAF743F4238BF1323454D8519B5"/>
                </w:placeholder>
                <w15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>
                  <w:t>+91-9685113875</w:t>
                </w:r>
              </w:sdtContent>
            </w:sdt>
            <w:r>
              <w:t xml:space="preserve">  </w:t>
            </w:r>
            <w:r>
              <w:rPr>
                <w:lang w:val="en-IN" w:eastAsia="en-IN" w:bidi="hi-IN"/>
              </w:rPr>
              <mc:AlternateContent>
                <mc:Choice Requires="wps">
                  <w:drawing>
                    <wp:inline distT="0" distB="0" distL="0" distR="0">
                      <wp:extent cx="109220" cy="109220"/>
                      <wp:effectExtent l="0" t="0" r="5080" b="5080"/>
                      <wp:docPr id="55" name="Telephone icon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s1026" o:spt="100" alt="Phone icon" style="height:8.6pt;width:8.6pt;" fillcolor="#77448B [3204]" filled="t" stroked="f" coordsize="2552,2616" o:gfxdata="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      <v:path o:connectlocs="20509,461;24938,3229;31903,10108;36719,14932;38697,18833;38353,22650;35687,26383;31258,30326;28764,34520;28506,38799;30398,43077;39471,52557;60281,72061;70084,80450;74255,81624;78383,80576;82296,77010;86767,72858;91196,71432;95539,72480;99752,75920;108739,86448;109728,90139;109126,93453;107750,95928;106417,97354;105686,97983;103708,99577;100913,101758;97559,104107;94034,106204;90680,107672;84445,109266;79458,109728;75330,109308;71718,108259;68322,106707;61872,103562;50177,97060;39385,90013;29624,82170;20982,73445;13501,63756;7309,52892;2536,40770;171,30787;472,22776;2708,15309;6879,8263;11996,2558;16209,251" o:connectangles="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38"/>
              <w:jc w:val="left"/>
            </w:pPr>
            <w:sdt>
              <w:sdtPr>
                <w:alias w:val="Enter email:"/>
                <w:tag w:val="Enter email:"/>
                <w:id w:val="479813182"/>
                <w:placeholder>
                  <w:docPart w:val="4308C581BB70405EB73329227C76E489"/>
                </w:placeholder>
                <w15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>
                  <w:t>Patidar.rahul00@gmail.com</w:t>
                </w:r>
              </w:sdtContent>
            </w:sdt>
            <w:r>
              <w:t xml:space="preserve">  </w:t>
            </w:r>
            <w:r>
              <w:rPr>
                <w:lang w:val="en-IN" w:eastAsia="en-IN" w:bidi="hi-IN"/>
              </w:rPr>
              <mc:AlternateContent>
                <mc:Choice Requires="wps">
                  <w:drawing>
                    <wp:inline distT="0" distB="0" distL="0" distR="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5" o:spid="_x0000_s1026" o:spt="100" alt="Email icon" style="height:7.2pt;width:10.8pt;" fillcolor="#77448B [3204]" filled="t" stroked="f" coordsize="120,80" o:gfxdata="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AAAAAGRycy9QSwECFAAUAAAACACHTuJAcOSSlNMAAAADAQAADwAAAAAAAAABACAAAAAi&#10;AAAAZHJzL2Rvd25yZXYueG1sUEsBAhQAFAAAAAgAh07iQFj9eBktBQAAPxMAAA4AAAAAAAAAAQAg&#10;AAAAIgEAAGRycy9lMm9Eb2MueG1sUEsFBgAAAAAGAAYAWQEAAMEIAAAAAA==&#10;" path="m108,21l108,21,60,58,12,21c11,20,11,19,12,18c13,16,14,16,16,17l60,51,104,17c105,16,107,16,108,18c109,19,109,20,108,21l108,21xm114,0l114,0,6,0c3,0,0,3,0,6l0,74c0,77,3,80,6,80l114,80c117,80,120,77,120,74l120,6c120,3,117,0,114,0xe">
                      <v:path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v:fill on="t" focussize="0,0"/>
                      <v:stroke on="f" weight="0pt" joinstyle="round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38"/>
              <w:jc w:val="left"/>
            </w:pPr>
          </w:p>
        </w:tc>
      </w:tr>
    </w:tbl>
    <w:tbl>
      <w:tblPr>
        <w:tblStyle w:val="6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0"/>
        <w:gridCol w:w="8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30" w:type="dxa"/>
            <w:tcBorders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  <w:right w:w="216" w:type="dxa"/>
            </w:tcMar>
            <w:vAlign w:val="bottom"/>
          </w:tcPr>
          <w:p>
            <w:pPr>
              <w:pStyle w:val="64"/>
              <w:rPr>
                <w:b/>
                <w:bCs/>
              </w:rPr>
            </w:pPr>
            <w:r>
              <w:rPr>
                <w:b/>
                <w:bCs/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5" name="Objective icon top horizontal line" descr="Objective icon top horizontal line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6" name="Objective icon middle horizontal line" descr="Objective icon middle horizontal line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Objective icon bottom horizontal line" descr="Objective icon bottom horizontal line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o:spt="203" alt="Objectiv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">
                      <o:lock v:ext="edit" aspectratio="f"/>
                      <v:shape id="Objective icon circle" o:spid="_x0000_s1026" o:spt="100" alt="Objective icon circle" style="position:absolute;left:0;top:0;height:171;width:171;" fillcolor="#77448B [3204]" filled="t" stroked="f" coordsize="3246,3246" o:gfxdata="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Qfbb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top horizontal line" o:spid="_x0000_s1026" o:spt="100" alt="Objective icon top horizontal line" style="position:absolute;left:64;top:62;height:6;width:46;" fillcolor="#FFFFFF [3212]" filled="t" stroked="f" coordsize="869,108" o:gfxdata="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krF7sAAADb&#10;AAAADwAAAAAAAAABACAAAAAiAAAAZHJzL2Rvd25yZXYueG1sUEsBAhQAFAAAAAgAh07iQDMvBZ47&#10;AAAAOQAAABAAAAAAAAAAAQAgAAAACgEAAGRycy9zaGFwZXhtbC54bWxQSwUGAAAAAAYABgBbAQAA&#10;tAMAAAAA&#10;" path="m54,0l815,0,832,3,847,10,858,22,866,37,869,54,866,71,858,86,847,98,832,106,815,108,54,108,37,106,22,98,10,86,3,71,0,54,3,37,10,22,22,10,37,3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middle horizontal line" o:spid="_x0000_s1026" o:spt="100" alt="Objective icon middle horizontal line" style="position:absolute;left:64;top:82;height:6;width:46;" fillcolor="#FFFFFF [3212]" filled="t" stroked="f" coordsize="869,108" o:gfxdata="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Bu1YLsAAADb&#10;AAAADwAAAAAAAAABACAAAAAiAAAAZHJzL2Rvd25yZXYueG1sUEsBAhQAFAAAAAgAh07iQDMvBZ47&#10;AAAAOQAAABAAAAAAAAAAAQAgAAAACgEAAGRycy9zaGFwZXhtbC54bWxQSwUGAAAAAAYABgBbAQAA&#10;tAMAAAAA&#10;" path="m54,0l815,0,832,2,847,10,858,22,866,37,869,54,866,71,858,86,847,98,832,105,815,108,54,108,37,105,22,98,10,86,3,71,0,54,3,37,10,22,22,10,37,2,54,0xe">
                        <v:path o:connectlocs="2,0;43,0;44,0;44,0;45,1;45,2;46,3;45,3;45,4;44,5;44,5;43,6;2,6;1,5;1,5;0,4;0,3;0,3;0,2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Objective icon bottom horizontal line" o:spid="_x0000_s1026" o:spt="100" alt="Objective icon bottom horizontal line" style="position:absolute;left:64;top:103;height:5;width:46;" fillcolor="#FFFFFF [3212]" filled="t" stroked="f" coordsize="869,109" o:gfxdata="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SfdQtwAAANsAAAAP&#10;AAAAAAAAAAEAIAAAACIAAABkcnMvZG93bnJldi54bWxQSwECFAAUAAAACACHTuJAMy8FnjsAAAA5&#10;AAAAEAAAAAAAAAABACAAAAAGAQAAZHJzL3NoYXBleG1sLnhtbFBLBQYAAAAABgAGAFsBAACwAwAA&#10;AAA=&#10;" path="m54,0l815,0,832,3,847,11,858,23,866,37,869,55,866,72,858,87,847,98,832,106,815,109,54,109,37,106,22,98,10,87,3,72,0,55,3,37,10,23,22,11,37,3,54,0xe">
                        <v:path o:connectlocs="2,0;43,0;44,0;44,0;45,1;45,1;46,2;45,3;45,3;44,4;44,4;43,5;2,5;1,4;1,4;0,3;0,3;0,2;0,1;0,1;1,0;1,0;2,0" o:connectangles="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color="7E7E7E" w:themeColor="text1" w:themeTint="80" w:sz="4" w:space="0"/>
              <w:insideH w:val="single" w:sz="4" w:space="0"/>
            </w:tcBorders>
            <w:tcMar>
              <w:bottom w:w="0" w:type="dxa"/>
            </w:tcMar>
            <w:vAlign w:val="bottom"/>
          </w:tcPr>
          <w:p>
            <w:pPr>
              <w:pStyle w:val="2"/>
              <w:outlineLvl w:val="0"/>
              <w:rPr>
                <w:b w:val="0"/>
                <w:bCs/>
              </w:rPr>
            </w:pPr>
            <w:sdt>
              <w:sdtPr>
                <w:alias w:val="Objective:"/>
                <w:tag w:val="Objective:"/>
                <w:id w:val="-376709012"/>
                <w:placeholder>
                  <w:docPart w:val="D5B4001542584E7D9066C6D60E7A737B"/>
                </w:placeholder>
                <w:temporary/>
                <w:showingPlcHdr/>
              </w:sdtPr>
              <w:sdtContent>
                <w:r>
                  <w:rPr>
                    <w:b/>
                    <w:bCs/>
                  </w:rPr>
                  <w:t>Objective</w:t>
                </w:r>
              </w:sdtContent>
            </w:sdt>
          </w:p>
        </w:tc>
      </w:tr>
    </w:tbl>
    <w:p>
      <w:pPr>
        <w:shd w:val="clear" w:color="auto" w:fill="FFFFFF"/>
        <w:spacing w:after="0"/>
        <w:jc w:val="both"/>
        <w:textAlignment w:val="baseline"/>
      </w:pPr>
      <w:r>
        <w:t>With an instinct to become a competent individual and to work in a challenging and creative environment, I would like to reach the responsible position to achieve goals by utilizing my expertise, knowledge and creativity for the betterment of organizational needs.</w:t>
      </w:r>
    </w:p>
    <w:tbl>
      <w:tblPr>
        <w:tblStyle w:val="3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</w:pPr>
            <w:r>
              <w:rPr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ducation in circle icon" o:spid="_x0000_s1026" o:spt="203" alt="Education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">
                      <o:lock v:ext="edit" aspectratio="f"/>
                      <v:shape id="Education icon circle" o:spid="_x0000_s1026" o:spt="100" alt="Education icon circle" style="position:absolute;left:0;top:0;height:171;width:171;" fillcolor="#77448B [3204]" filled="t" stroked="f" coordsize="3246,3246" o:gfxdata="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QFlF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Education icon symbol" o:spid="_x0000_s1026" o:spt="100" alt="Education icon symbol" style="position:absolute;left:40;top:57;height:56;width:94;" fillcolor="#FFFFFF [3212]" filled="t" stroked="f" coordsize="1789,1079" o:gfxdata="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j8TO8AAAA&#10;2wAAAA8AAAAAAAAAAQAgAAAAIgAAAGRycy9kb3ducmV2LnhtbFBLAQIUABQAAAAIAIdO4kAzLwWe&#10;OwAAADkAAAAQAAAAAAAAAAEAIAAAAAsBAABkcnMvc2hhcGV4bWwueG1sUEsFBgAAAAAGAAYAWwEA&#10;ALUDAAAAAA=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0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>
                        <v:path o:connectlocs="4,43;7,41;65,28;44,33;21,27;20,36;20,42;22,47;35,50;46,52;59,50;72,46;73,32;40,4;27,8;13,12;5,15;5,17;15,20;29,24;42,28;54,27;66,24;79,20;88,17;90,16;87,15;77,11;63,7;52,4;50,0;62,3;75,7;86,10;90,12;94,16;91,20;78,24;77,44;74,49;60,53;48,55;37,54;23,50;17,45;17,39;17,31;17,26;12,23;8,27;8,32;9,36;12,44;0,47;2,38;4,32;4,26;4,22;1,19;1,14;8,11;21,6;36,2" o:connectangles="0,0,0,0,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8E4ED1DFBDA347009783E8EC51008E07"/>
                </w:placeholder>
                <w:temporary/>
                <w:showingPlcHdr/>
              </w:sdtPr>
              <w:sdtContent>
                <w:r>
                  <w:t>Education</w:t>
                </w:r>
              </w:sdtContent>
            </w:sdt>
          </w:p>
        </w:tc>
      </w:tr>
    </w:tbl>
    <w:p>
      <w:pPr>
        <w:pStyle w:val="3"/>
        <w:rPr>
          <w:rStyle w:val="28"/>
          <w:b/>
        </w:rPr>
      </w:pPr>
      <w:r>
        <w:t xml:space="preserve">Master’s in Computer Application | </w:t>
      </w:r>
      <w:r>
        <w:rPr>
          <w:rStyle w:val="28"/>
          <w:b/>
        </w:rPr>
        <w:t>National Institute of Technology, Karnataka</w:t>
      </w:r>
    </w:p>
    <w:p>
      <w:pPr>
        <w:pStyle w:val="3"/>
        <w:rPr>
          <w:rFonts w:asciiTheme="minorHAnsi" w:hAnsiTheme="minorHAnsi" w:cstheme="minorHAnsi"/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asciiTheme="minorHAnsi" w:hAnsiTheme="minorHAnsi" w:cstheme="minorHAnsi"/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Expected to complete in 2021</w:t>
      </w:r>
    </w:p>
    <w:p>
      <w:r>
        <w:t>Current CGPA: 8.77</w:t>
      </w:r>
    </w:p>
    <w:p>
      <w:pPr>
        <w:pStyle w:val="3"/>
        <w:rPr>
          <w:rStyle w:val="28"/>
          <w:b/>
        </w:rPr>
      </w:pPr>
      <w:r>
        <w:t xml:space="preserve">Bachelor’s in Computer Application | </w:t>
      </w:r>
      <w:r>
        <w:rPr>
          <w:rStyle w:val="28"/>
          <w:b/>
        </w:rPr>
        <w:t>Devi Ahilya Vishwavidyalaya, Indore</w:t>
      </w:r>
    </w:p>
    <w:p>
      <w:pPr>
        <w:pStyle w:val="3"/>
        <w:rPr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Graduated in 2018</w:t>
      </w:r>
    </w:p>
    <w:p>
      <w:r>
        <w:t>CGPA: 7.29</w:t>
      </w:r>
    </w:p>
    <w:p>
      <w:pPr>
        <w:pStyle w:val="3"/>
        <w:rPr>
          <w:rStyle w:val="28"/>
          <w:b/>
        </w:rPr>
      </w:pPr>
      <w:r>
        <w:t>12</w:t>
      </w:r>
      <w:r>
        <w:rPr>
          <w:vertAlign w:val="superscript"/>
        </w:rPr>
        <w:t>th</w:t>
      </w:r>
      <w:r>
        <w:t xml:space="preserve"> Class | </w:t>
      </w:r>
      <w:r>
        <w:rPr>
          <w:rStyle w:val="28"/>
          <w:b/>
        </w:rPr>
        <w:t>Karnataka Vidhya Niketan, Indore [M.P]</w:t>
      </w:r>
    </w:p>
    <w:p>
      <w:pPr>
        <w:pStyle w:val="3"/>
        <w:rPr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Passed in 2014</w:t>
      </w:r>
    </w:p>
    <w:p>
      <w:r>
        <w:t>Percentage: 83.4%</w:t>
      </w:r>
    </w:p>
    <w:p>
      <w:pPr>
        <w:pStyle w:val="3"/>
        <w:rPr>
          <w:rStyle w:val="28"/>
          <w:b/>
        </w:rPr>
      </w:pPr>
      <w:r>
        <w:t>10</w:t>
      </w:r>
      <w:r>
        <w:rPr>
          <w:vertAlign w:val="superscript"/>
        </w:rPr>
        <w:t>th</w:t>
      </w:r>
      <w:r>
        <w:t xml:space="preserve"> Class | </w:t>
      </w:r>
      <w:r>
        <w:rPr>
          <w:rStyle w:val="28"/>
          <w:b/>
        </w:rPr>
        <w:t>Karnataka Vidhya Niketan, Indore [M.P]</w:t>
      </w:r>
    </w:p>
    <w:p>
      <w:pPr>
        <w:pStyle w:val="3"/>
        <w:rPr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  <w:t>Passed in 2012</w:t>
      </w:r>
    </w:p>
    <w:p>
      <w:r>
        <w:t>Percent: 76%</w:t>
      </w:r>
    </w:p>
    <w:p/>
    <w:tbl>
      <w:tblPr>
        <w:tblStyle w:val="3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</w:pPr>
            <w:r>
              <w:rPr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3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2" name="Skills icon circle" descr="Skill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3" name="Skills icon symbol part 1" descr="Skills icon symbol part 1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5" name="Skills icon symbol part 3" descr="Skills icon symbol part 3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6" name="Skills icon symbol part 4" descr="Skills icon symbol part 4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o:spid="_x0000_s1026" o:spt="203" alt="Skill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">
                      <o:lock v:ext="edit" aspectratio="f"/>
                      <v:shape id="Skills icon circle" o:spid="_x0000_s1026" o:spt="100" alt="Skills icon circle" style="position:absolute;left:0;top:0;height:171;width:171;" fillcolor="#77448B [3204]" filled="t" stroked="f" coordsize="3246,3246" o:gfxdata="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Rl1S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1" o:spid="_x0000_s1026" o:spt="100" alt="Skills icon symbol part 1" style="position:absolute;left:109;top:111;height:4;width:4;" fillcolor="#FFFFFF [3212]" filled="t" stroked="f" coordsize="70,70" o:gfxdata="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CqZAvQAA&#10;ANsAAAAPAAAAAAAAAAEAIAAAACIAAABkcnMvZG93bnJldi54bWxQSwECFAAUAAAACACHTuJAMy8F&#10;njsAAAA5AAAAEAAAAAAAAAABACAAAAAMAQAAZHJzL3NoYXBleG1sLnhtbFBLBQYAAAAABgAGAFsB&#10;AAC2AwAAAAA=&#10;" path="m35,0l49,2,60,10,67,21,70,35,67,48,60,60,49,67,35,70,21,67,10,60,3,48,0,35,3,21,10,10,21,2,35,0xe">
                        <v:path o:connectlocs="2,0;2,0;3,0;3,1;4,2;3,2;3,3;2,3;2,4;1,3;0,3;0,2;0,2;0,1;0,0;1,0;2,0" o:connectangles="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2" o:spid="_x0000_s1026" o:spt="100" alt="Skills icon symbol part 2" style="position:absolute;left:49;top:51;height:71;width:72;" fillcolor="#FFFFFF [3212]" filled="t" stroked="f" coordsize="1362,1356" o:gfxdata="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ePLavQAA&#10;ANsAAAAPAAAAAAAAAAEAIAAAACIAAABkcnMvZG93bnJldi54bWxQSwECFAAUAAAACACHTuJAMy8F&#10;njsAAAA5AAAAEAAAAAAAAAABACAAAAAMAQAAZHJzL3NoYXBleG1sLnhtbFBLBQYAAAAABgAGAFsB&#10;AAC2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<v:path o:connectlocs="22,8;24,11;24,15;22,19;18,22;13,24;9,23;7,21;4,20;6,24;10,27;15,29;21,31;27,35;54,62;58,66;62,67;65,65;67,63;68,60;66,56;42,33;32,22;30,17;29,11;26,7;21,4;17,0;23,1;28,4;32,9;33,15;34,19;36,22;68,54;71,58;71,63;69,67;65,70;60,70;55,68;34,47;21,35;17,33;11,31;6,29;2,24;0,19;0,13;6,16;10,20;13,21;16,20;19,17;20,14;20,12;19,10;13,3;15,0" o:connectangles="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3" o:spid="_x0000_s1026" o:spt="100" alt="Skills icon symbol part 3" style="position:absolute;left:89;top:49;height:34;width:34;" fillcolor="#FFFFFF [3212]" filled="t" stroked="f" coordsize="640,662" o:gfxdata="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cR4b4A&#10;AADbAAAADwAAAAAAAAABACAAAAAiAAAAZHJzL2Rvd25yZXYueG1sUEsBAhQAFAAAAAgAh07iQDMv&#10;BZ47AAAAOQAAABAAAAAAAAAAAQAgAAAADQEAAGRycy9zaGFwZXhtbC54bWxQSwUGAAAAAAYABgBb&#10;AQAAtwMAAAAA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<v:path o:connectlocs="25,0;28,1;31,2;32,5;33,8;33,10;33,13;31,16;29,17;27,19;25,21;23,23;20,26;18,28;16,30;14,32;13,33;12,33;9,31;10,31;11,30;12,28;14,26;16,24;19,22;21,20;23,17;25,15;27,14;29,12;30,10;29,7;28,5;26,4;24,3;22,3;20,4;19,6;17,8;15,10;12,13;10,16;7,18;5,21;4,23;3,24;0,21;1,19;3,17;5,15;7,13;9,10;12,7;14,5;16,3;18,1;20,0;23,0" o:connectangles="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4" o:spid="_x0000_s1026" o:spt="100" alt="Skills icon symbol part 4" style="position:absolute;left:52;top:93;height:32;width:30;" fillcolor="#FFFFFF [3212]" filled="t" stroked="f" coordsize="578,601" o:gfxdata="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cCV74A&#10;AADbAAAADwAAAAAAAAABACAAAAAiAAAAZHJzL2Rvd25yZXYueG1sUEsBAhQAFAAAAAgAh07iQDMv&#10;BZ47AAAAOQAAABAAAAAAAAAAAQAgAAAADQEAAGRycy9zaGFwZXhtbC54bWxQSwUGAAAAAAYABgBb&#10;AQAAtwMAAAAA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<v:path o:connectlocs="22,3;11,15;9,16;7,18;6,20;4,23;4,26;3,28;5,27;8,26;11,24;13,22;15,20;15,18;30,10;19,22;17,24;15,26;12,28;10,29;7,30;6,31;5,31;3,31;2,32;0,31;0,30;0,29;0,27;0,26;0,25;0,25;0,23;1,21;2,18;4,16;6,13;8,12;18,0" o:connectangles="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  <w:r>
              <w:t xml:space="preserve">Technical </w:t>
            </w:r>
            <w:sdt>
              <w:sdtPr>
                <w:alias w:val="Skills:"/>
                <w:tag w:val="Skills:"/>
                <w:id w:val="1120956364"/>
                <w:placeholder>
                  <w:docPart w:val="AEEB813E79904796B2E698EA001284C7"/>
                </w:placeholder>
                <w:temporary/>
                <w:showingPlcHdr/>
              </w:sdtPr>
              <w:sdtContent>
                <w:r>
                  <w:t>Skills</w:t>
                </w:r>
              </w:sdtContent>
            </w:sdt>
          </w:p>
        </w:tc>
      </w:tr>
    </w:tbl>
    <w:tbl>
      <w:tblPr>
        <w:tblStyle w:val="44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4"/>
        <w:gridCol w:w="1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4" w:type="dxa"/>
          </w:tcPr>
          <w:p>
            <w:pPr>
              <w:pStyle w:val="20"/>
              <w:spacing w:after="80"/>
            </w:pPr>
            <w:r>
              <w:t>Languages – C, C++, Python(Beginner), Android Studio(Beginner).</w:t>
            </w:r>
          </w:p>
          <w:p>
            <w:pPr>
              <w:pStyle w:val="20"/>
              <w:spacing w:after="80"/>
            </w:pPr>
            <w:r>
              <w:t>Web Development – HTML,CSS</w:t>
            </w:r>
            <w:r>
              <w:rPr>
                <w:lang w:val="en-US"/>
              </w:rPr>
              <w:t>,ROR</w:t>
            </w:r>
            <w:r>
              <w:t>.</w:t>
            </w:r>
          </w:p>
          <w:p>
            <w:pPr>
              <w:pStyle w:val="20"/>
              <w:spacing w:after="80"/>
            </w:pPr>
            <w:r>
              <w:t xml:space="preserve">Databases – MySQL, Firebase.  </w:t>
            </w:r>
          </w:p>
        </w:tc>
        <w:tc>
          <w:tcPr>
            <w:tcW w:w="1836" w:type="dxa"/>
            <w:tcMar>
              <w:left w:w="576" w:type="dxa"/>
            </w:tcMar>
          </w:tcPr>
          <w:p>
            <w:pPr>
              <w:pStyle w:val="20"/>
              <w:numPr>
                <w:ilvl w:val="0"/>
                <w:numId w:val="0"/>
              </w:numPr>
              <w:spacing w:after="80"/>
            </w:pPr>
          </w:p>
          <w:p>
            <w:pPr>
              <w:pStyle w:val="20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p>
      <w:r>
        <w:t xml:space="preserve"> </w:t>
      </w:r>
    </w:p>
    <w:tbl>
      <w:tblPr>
        <w:tblStyle w:val="3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</w:pPr>
            <w:r>
              <w:rPr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Experience in circle icon" o:spid="_x0000_s1026" o:spt="203" alt="Experience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">
                      <o:lock v:ext="edit" aspectratio="f"/>
                      <v:shape id="Experience icon circle" o:spid="_x0000_s1026" o:spt="100" alt="Experience icon circle" style="position:absolute;left:0;top:0;height:171;width:171;" fillcolor="#77448B [3204]" filled="t" stroked="f" coordsize="3246,3246" o:gfxdata="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IAYm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Experience icon symbol" o:spid="_x0000_s1026" o:spt="100" alt="Experience icon symbol" style="position:absolute;left:50;top:51;height:59;width:74;" fillcolor="#FFFFFF [3212]" filled="t" stroked="f" coordsize="1395,1106" o:gfxdata="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0YJu5AAAA2wAA&#10;AA8AAAAAAAAAAQAgAAAAIgAAAGRycy9kb3ducmV2LnhtbFBLAQIUABQAAAAIAIdO4kAzLwWeOwAA&#10;ADkAAAAQAAAAAAAAAAEAIAAAAAgBAABkcnMvc2hhcGV4bWwueG1sUEsFBgAAAAAGAAYAWwEAALID&#10;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path o:connectlocs="4,53;5,54;69,54;69,34;67,36;63,36;43,41;41,42;32,41;31,36;7,36;5,35;68,15;4,15;4,26;5,29;7,31;9,32;31,28;32,26;41,26;43,28;65,32;68,30;69,27;69,16;68,15;47,10;27,0;49,0;51,2;52,4;68,10;71,12;73,14;74,17;73,54;71,57;68,58;5,58;2,57;0,55;0,52;0,15;1,12;4,11;22,10;22,2;24,0;27,0" o:connectangles="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  <w:r>
              <w:t>Projects</w:t>
            </w:r>
          </w:p>
        </w:tc>
      </w:tr>
    </w:tbl>
    <w:p>
      <w:pPr>
        <w:pStyle w:val="3"/>
        <w:rPr>
          <w:iCs/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t xml:space="preserve">Billing System | </w:t>
      </w:r>
      <w:r>
        <w:rPr>
          <w:rStyle w:val="28"/>
          <w:b/>
        </w:rPr>
        <w:t>Python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Solo Project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Modern Biiling System With Some Special Features (Customer Delivery List) Using Suitable Algorithms.</w:t>
      </w:r>
    </w:p>
    <w:p>
      <w:pPr>
        <w:pStyle w:val="3"/>
        <w:rPr>
          <w:iCs/>
          <w:color w:val="4D4D4D" w:themeColor="text2" w:themeTint="BF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default"/>
          <w:lang w:val="en-US"/>
        </w:rPr>
        <w:t>Department Circular</w:t>
      </w:r>
      <w:r>
        <w:t xml:space="preserve"> | </w:t>
      </w:r>
      <w:r>
        <w:rPr>
          <w:color w:val="auto"/>
          <w:lang w:val="en-US"/>
        </w:rPr>
        <w:t>Ruby On Rails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 : Developer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project is developed on platform ROR ,  Which provides all the latest notices comes in department to relevant</w:t>
      </w:r>
      <w:bookmarkStart w:id="0" w:name="_GoBack"/>
      <w:bookmarkEnd w:id="0"/>
      <w:r>
        <w:rPr>
          <w:sz w:val="24"/>
          <w:szCs w:val="24"/>
          <w:lang w:val="en-US"/>
        </w:rPr>
        <w:t xml:space="preserve"> users by email and perfect interface for users via web.</w:t>
      </w:r>
    </w:p>
    <w:p>
      <w:pPr>
        <w:pStyle w:val="3"/>
        <w:rPr>
          <w:iCs/>
          <w:color w:val="4D4D4D" w:themeColor="text2" w:themeTint="BF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t xml:space="preserve">ProjectMate | </w:t>
      </w:r>
      <w:r>
        <w:rPr>
          <w:rStyle w:val="28"/>
          <w:b/>
        </w:rPr>
        <w:t>Android Studio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Role: Developer</w:t>
      </w:r>
    </w:p>
    <w:p>
      <w:pPr>
        <w:jc w:val="both"/>
      </w:pPr>
      <w:r>
        <w:t>ProjectMate is an application developed for finding ongoing projects in campus, developed in Android Studio and used Firebase for backend.</w:t>
      </w:r>
    </w:p>
    <w:p>
      <w:pPr>
        <w:pStyle w:val="3"/>
      </w:pPr>
    </w:p>
    <w:p/>
    <w:tbl>
      <w:tblPr>
        <w:tblStyle w:val="3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</w:pPr>
          </w:p>
          <w:p>
            <w:pPr>
              <w:pStyle w:val="64"/>
            </w:pPr>
            <w:r>
              <w:rPr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6" name="Skills icon symbol part 1" descr="Skills icon symbol part 1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4" name="Skills icon symbol part 3" descr="Skills icon symbol part 3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5" name="Skills icon symbol part 4" descr="Skills icon symbol part 4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kills in circle icon" o:spid="_x0000_s1026" o:spt="203" alt="Skill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">
                      <o:lock v:ext="edit" aspectratio="f"/>
                      <v:shape id="Skills icon circle" o:spid="_x0000_s1026" o:spt="100" alt="Skills icon circle" style="position:absolute;left:0;top:0;height:171;width:171;" fillcolor="#77448B [3204]" filled="t" stroked="f" coordsize="3246,3246" o:gfxdata="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hmf2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1" o:spid="_x0000_s1026" o:spt="100" alt="Skills icon symbol part 1" style="position:absolute;left:109;top:111;height:4;width:4;" fillcolor="#FFFFFF [3212]" filled="t" stroked="f" coordsize="70,70" o:gfxdata="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JMFvQAA&#10;ANsAAAAPAAAAAAAAAAEAIAAAACIAAABkcnMvZG93bnJldi54bWxQSwECFAAUAAAACACHTuJAMy8F&#10;njsAAAA5AAAAEAAAAAAAAAABACAAAAAMAQAAZHJzL3NoYXBleG1sLnhtbFBLBQYAAAAABgAGAFsB&#10;AAC2AwAAAAA=&#10;" path="m35,0l49,2,60,10,67,21,70,35,67,48,60,60,49,67,35,70,21,67,10,60,3,48,0,35,3,21,10,10,21,2,35,0xe">
                        <v:path o:connectlocs="2,0;2,0;3,0;3,1;4,2;3,2;3,3;2,3;2,4;1,3;0,3;0,2;0,2;0,1;0,0;1,0;2,0" o:connectangles="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2" o:spid="_x0000_s1026" o:spt="100" alt="Skills icon symbol part 2" style="position:absolute;left:49;top:51;height:71;width:72;" fillcolor="#FFFFFF [3212]" filled="t" stroked="f" coordsize="1362,1356" o:gfxdata="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xnTvQAA&#10;ANsAAAAPAAAAAAAAAAEAIAAAACIAAABkcnMvZG93bnJldi54bWxQSwECFAAUAAAACACHTuJAMy8F&#10;njsAAAA5AAAAEAAAAAAAAAABACAAAAAMAQAAZHJzL3NoYXBleG1sLnhtbFBLBQYAAAAABgAGAFsB&#10;AAC2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<v:path o:connectlocs="22,8;24,11;24,15;22,19;18,22;13,24;9,23;7,21;4,20;6,24;10,27;15,29;21,31;27,35;54,62;58,66;62,67;65,65;67,63;68,60;66,56;42,33;32,22;30,17;29,11;26,7;21,4;17,0;23,1;28,4;32,9;33,15;34,19;36,22;68,54;71,58;71,63;69,67;65,70;60,70;55,68;34,47;21,35;17,33;11,31;6,29;2,24;0,19;0,13;6,16;10,20;13,21;16,20;19,17;20,14;20,12;19,10;13,3;15,0" o:connectangles="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3" o:spid="_x0000_s1026" o:spt="100" alt="Skills icon symbol part 3" style="position:absolute;left:89;top:49;height:34;width:34;" fillcolor="#FFFFFF [3212]" filled="t" stroked="f" coordsize="640,662" o:gfxdata="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ccHvQAA&#10;ANsAAAAPAAAAAAAAAAEAIAAAACIAAABkcnMvZG93bnJldi54bWxQSwECFAAUAAAACACHTuJAMy8F&#10;njsAAAA5AAAAEAAAAAAAAAABACAAAAAMAQAAZHJzL3NoYXBleG1sLnhtbFBLBQYAAAAABgAGAFsB&#10;AAC2AwAAAAA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<v:path o:connectlocs="25,0;28,1;31,2;32,5;33,8;33,10;33,13;31,16;29,17;27,19;25,21;23,23;20,26;18,28;16,30;14,32;13,33;12,33;9,31;10,31;11,30;12,28;14,26;16,24;19,22;21,20;23,17;25,15;27,14;29,12;30,10;29,7;28,5;26,4;24,3;22,3;20,4;19,6;17,8;15,10;12,13;10,16;7,18;5,21;4,23;3,24;0,21;1,19;3,17;5,15;7,13;9,10;12,7;14,5;16,3;18,1;20,0;23,0" o:connectangles="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kills icon symbol part 4" o:spid="_x0000_s1026" o:spt="100" alt="Skills icon symbol part 4" style="position:absolute;left:52;top:93;height:32;width:30;" fillcolor="#FFFFFF [3212]" filled="t" stroked="f" coordsize="578,601" o:gfxdata="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D712/&#10;AAAA2wAAAA8AAAAAAAAAAQAgAAAAIgAAAGRycy9kb3ducmV2LnhtbFBLAQIUABQAAAAIAIdO4kAz&#10;LwWeOwAAADkAAAAQAAAAAAAAAAEAIAAAAA4BAABkcnMvc2hhcGV4bWwueG1sUEsFBgAAAAAGAAYA&#10;WwEAALg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<v:path o:connectlocs="22,3;11,15;9,16;7,18;6,20;4,23;4,26;3,28;5,27;8,26;11,24;13,22;15,20;15,18;30,10;19,22;17,24;15,26;12,28;10,29;7,30;6,31;5,31;3,31;2,32;0,31;0,30;0,29;0,27;0,26;0,25;0,25;0,23;1,21;2,18;4,16;6,13;8,12;18,0" o:connectangles="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3686338A96D94F7B96F57C82E528AC54"/>
                </w:placeholder>
                <w:temporary/>
                <w:showingPlcHdr/>
              </w:sdtPr>
              <w:sdtContent>
                <w:r>
                  <w:t>Skills</w:t>
                </w:r>
              </w:sdtContent>
            </w:sdt>
          </w:p>
        </w:tc>
      </w:tr>
    </w:tbl>
    <w:tbl>
      <w:tblPr>
        <w:tblStyle w:val="44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4"/>
        <w:gridCol w:w="1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4" w:type="dxa"/>
          </w:tcPr>
          <w:p>
            <w:pPr>
              <w:pStyle w:val="20"/>
              <w:spacing w:after="80"/>
            </w:pPr>
            <w:r>
              <w:t>Leadership Skills – Project Head, Captain of UG cricket team.</w:t>
            </w:r>
          </w:p>
          <w:p>
            <w:pPr>
              <w:pStyle w:val="20"/>
              <w:spacing w:after="80"/>
            </w:pPr>
            <w:r>
              <w:t xml:space="preserve">Management Skills – Rss Camp,NSS Camp,Organize Events In Bachelor Degree.  </w:t>
            </w:r>
          </w:p>
        </w:tc>
        <w:tc>
          <w:tcPr>
            <w:tcW w:w="1836" w:type="dxa"/>
            <w:tcMar>
              <w:left w:w="576" w:type="dxa"/>
            </w:tcMar>
          </w:tcPr>
          <w:p>
            <w:pPr>
              <w:pStyle w:val="20"/>
              <w:numPr>
                <w:ilvl w:val="0"/>
                <w:numId w:val="0"/>
              </w:numPr>
              <w:spacing w:after="80"/>
            </w:pPr>
          </w:p>
          <w:p>
            <w:pPr>
              <w:pStyle w:val="20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3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  <w:jc w:val="left"/>
            </w:pPr>
          </w:p>
          <w:p>
            <w:pPr>
              <w:pStyle w:val="64"/>
              <w:jc w:val="left"/>
            </w:pPr>
          </w:p>
          <w:p>
            <w:pPr>
              <w:pStyle w:val="64"/>
              <w:jc w:val="left"/>
            </w:pPr>
            <w:r>
              <w:rPr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8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s1026" o:spt="203" alt="Activitie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">
                      <o:lock v:ext="edit" aspectratio="f"/>
                      <v:shape id="Activities icon circle" o:spid="_x0000_s1026" o:spt="100" alt="Activities icon circle" style="position:absolute;left:0;top:0;height:171;width:171;" fillcolor="#77448B [3204]" filled="t" stroked="f" coordsize="3246,3246" o:gfxdata="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BHsb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1" o:spid="_x0000_s1026" o:spt="100" alt="Activities icon symbol part 1" style="position:absolute;left:56;top:80;height:13;width:14;" fillcolor="#FFFFFF [3212]" filled="t" stroked="f" coordsize="261,261" o:gfxdata="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p5WirgAAADbAAAA&#10;DwAAAAAAAAABACAAAAAiAAAAZHJzL2Rvd25yZXYueG1sUEsBAhQAFAAAAAgAh07iQDMvBZ47AAAA&#10;OQAAABAAAAAAAAAAAQAgAAAABwEAAGRycy9zaGFwZXhtbC54bWxQSwUGAAAAAAYABgBbAQAAsQMA&#10;AAAA&#10;" path="m130,0l157,3,181,10,203,22,223,38,239,58,251,80,258,104,261,131,258,157,251,181,239,204,223,223,203,239,181,251,157,259,130,261,104,259,80,251,57,239,38,223,22,204,10,181,2,157,0,131,2,104,10,80,22,58,38,38,57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2" o:spid="_x0000_s1026" o:spt="100" alt="Activities icon symbol part 2" style="position:absolute;left:80;top:80;height:13;width:14;" fillcolor="#FFFFFF [3212]" filled="t" stroked="f" coordsize="262,261" o:gfxdata="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068QtwAAANsAAAAP&#10;AAAAAAAAAAEAIAAAACIAAABkcnMvZG93bnJldi54bWxQSwECFAAUAAAACACHTuJAMy8FnjsAAAA5&#10;AAAAEAAAAAAAAAABACAAAAAGAQAAZHJzL3NoYXBleG1sLnhtbFBLBQYAAAAABgAGAFsBAACwAwAA&#10;AAA=&#10;" path="m131,0l157,3,182,10,204,22,223,38,239,58,251,80,259,104,262,131,259,157,251,181,239,204,223,223,204,239,182,251,157,259,131,261,105,259,80,251,58,239,39,223,23,204,11,181,3,157,0,131,3,104,11,80,23,58,39,38,58,22,80,10,105,3,131,0xe">
                        <v:path o:connectlocs="7,0;8,0;9,0;10,1;11,1;12,2;13,3;13,5;14,6;13,7;13,9;12,10;11,11;10,11;9,12;8,12;7,13;5,12;4,12;3,11;2,11;1,10;0,9;0,7;0,6;0,5;0,3;1,2;2,1;3,1;4,0;5,0;7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3" o:spid="_x0000_s1026" o:spt="100" alt="Activities icon symbol part 3" style="position:absolute;left:105;top:80;height:13;width:14;" fillcolor="#FFFFFF [3212]" filled="t" stroked="f" coordsize="261,261" o:gfxdata="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UbgAAADbAAAA&#10;DwAAAAAAAAABACAAAAAiAAAAZHJzL2Rvd25yZXYueG1sUEsBAhQAFAAAAAgAh07iQDMvBZ47AAAA&#10;OQAAABAAAAAAAAAAAQAgAAAABwEAAGRycy9zaGFwZXhtbC54bWxQSwUGAAAAAAYABgBbAQAAsQMA&#10;AAAA&#10;" path="m130,0l157,3,181,10,204,22,223,38,239,58,251,80,258,104,261,131,258,157,251,181,239,204,223,223,204,239,181,251,157,259,130,261,104,259,80,251,58,239,38,223,22,204,10,181,3,157,0,131,3,104,10,80,22,58,38,38,58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</w:p>
          <w:p>
            <w:pPr>
              <w:pStyle w:val="2"/>
              <w:outlineLvl w:val="0"/>
            </w:pPr>
            <w:r>
              <w:t>Strengths</w:t>
            </w:r>
          </w:p>
        </w:tc>
      </w:tr>
    </w:tbl>
    <w:p>
      <w:pPr>
        <w:pStyle w:val="66"/>
        <w:numPr>
          <w:ilvl w:val="0"/>
          <w:numId w:val="3"/>
        </w:numPr>
      </w:pPr>
      <w:r>
        <w:t>Focused.</w:t>
      </w:r>
    </w:p>
    <w:p>
      <w:pPr>
        <w:pStyle w:val="66"/>
        <w:numPr>
          <w:ilvl w:val="0"/>
          <w:numId w:val="3"/>
        </w:numPr>
      </w:pPr>
      <w:r>
        <w:t>Confident.</w:t>
      </w:r>
    </w:p>
    <w:tbl>
      <w:tblPr>
        <w:tblStyle w:val="3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  <w:jc w:val="left"/>
            </w:pPr>
          </w:p>
          <w:p>
            <w:pPr>
              <w:pStyle w:val="64"/>
              <w:jc w:val="left"/>
            </w:pPr>
          </w:p>
          <w:p>
            <w:pPr>
              <w:pStyle w:val="64"/>
              <w:jc w:val="left"/>
            </w:pPr>
            <w:r>
              <w:rPr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9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0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s1026" o:spt="203" alt="Activitie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">
                      <o:lock v:ext="edit" aspectratio="f"/>
                      <v:shape id="Activities icon circle" o:spid="_x0000_s1026" o:spt="100" alt="Activities icon circle" style="position:absolute;left:0;top:0;height:171;width:171;" fillcolor="#77448B [3204]" filled="t" stroked="f" coordsize="3246,3246" o:gfxdata="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T/ohG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1" o:spid="_x0000_s1026" o:spt="100" alt="Activities icon symbol part 1" style="position:absolute;left:56;top:80;height:13;width:14;" fillcolor="#FFFFFF [3212]" filled="t" stroked="f" coordsize="261,261" o:gfxdata="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0GzKrgAAADbAAAA&#10;DwAAAAAAAAABACAAAAAiAAAAZHJzL2Rvd25yZXYueG1sUEsBAhQAFAAAAAgAh07iQDMvBZ47AAAA&#10;OQAAABAAAAAAAAAAAQAgAAAABwEAAGRycy9zaGFwZXhtbC54bWxQSwUGAAAAAAYABgBbAQAAsQMA&#10;AAAA&#10;" path="m130,0l157,3,181,10,203,22,223,38,239,58,251,80,258,104,261,131,258,157,251,181,239,204,223,223,203,239,181,251,157,259,130,261,104,259,80,251,57,239,38,223,22,204,10,181,2,157,0,131,2,104,10,80,22,58,38,38,57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2" o:spid="_x0000_s1026" o:spt="100" alt="Activities icon symbol part 2" style="position:absolute;left:80;top:80;height:13;width:14;" fillcolor="#FFFFFF [3212]" filled="t" stroked="f" coordsize="262,261" o:gfxdata="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sMSrC2AAAA2wAAAA8A&#10;AAAAAAAAAQAgAAAAIgAAAGRycy9kb3ducmV2LnhtbFBLAQIUABQAAAAIAIdO4kAzLwWeOwAAADkA&#10;AAAQAAAAAAAAAAEAIAAAAAUBAABkcnMvc2hhcGV4bWwueG1sUEsFBgAAAAAGAAYAWwEAAK8DAAAA&#10;AA==&#10;" path="m131,0l157,3,182,10,204,22,223,38,239,58,251,80,259,104,262,131,259,157,251,181,239,204,223,223,204,239,182,251,157,259,131,261,105,259,80,251,58,239,39,223,23,204,11,181,3,157,0,131,3,104,11,80,23,58,39,38,58,22,80,10,105,3,131,0xe">
                        <v:path o:connectlocs="7,0;8,0;9,0;10,1;11,1;12,2;13,3;13,5;14,6;13,7;13,9;12,10;11,11;10,11;9,12;8,12;7,13;5,12;4,12;3,11;2,11;1,10;0,9;0,7;0,6;0,5;0,3;1,2;2,1;3,1;4,0;5,0;7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3" o:spid="_x0000_s1026" o:spt="100" alt="Activities icon symbol part 3" style="position:absolute;left:105;top:80;height:13;width:14;" fillcolor="#FFFFFF [3212]" filled="t" stroked="f" coordsize="261,261" o:gfxdata="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O4p8bgAAADbAAAA&#10;DwAAAAAAAAABACAAAAAiAAAAZHJzL2Rvd25yZXYueG1sUEsBAhQAFAAAAAgAh07iQDMvBZ47AAAA&#10;OQAAABAAAAAAAAAAAQAgAAAABwEAAGRycy9zaGFwZXhtbC54bWxQSwUGAAAAAAYABgBbAQAAsQMA&#10;AAAA&#10;" path="m130,0l157,3,181,10,204,22,223,38,239,58,251,80,258,104,261,131,258,157,251,181,239,204,223,223,204,239,181,251,157,259,130,261,104,259,80,251,58,239,38,223,22,204,10,181,3,157,0,131,3,104,10,80,22,58,38,38,58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</w:p>
          <w:p>
            <w:pPr>
              <w:pStyle w:val="2"/>
              <w:outlineLvl w:val="0"/>
            </w:pPr>
            <w:r>
              <w:t>Achievements</w:t>
            </w:r>
          </w:p>
        </w:tc>
      </w:tr>
    </w:tbl>
    <w:p>
      <w:pPr>
        <w:pStyle w:val="66"/>
        <w:numPr>
          <w:ilvl w:val="0"/>
          <w:numId w:val="4"/>
        </w:numPr>
      </w:pPr>
      <w:r>
        <w:rPr>
          <w:b/>
        </w:rPr>
        <w:t xml:space="preserve">AIR 59: </w:t>
      </w:r>
      <w:r>
        <w:t>Birla Institute of Technology MCA Entrance Exam 2018.</w:t>
      </w:r>
    </w:p>
    <w:p>
      <w:pPr>
        <w:pStyle w:val="66"/>
        <w:numPr>
          <w:ilvl w:val="0"/>
          <w:numId w:val="4"/>
        </w:numPr>
      </w:pPr>
      <w:r>
        <w:rPr>
          <w:b/>
        </w:rPr>
        <w:t xml:space="preserve">AIR 97: </w:t>
      </w:r>
      <w:r>
        <w:t>Pune University MCA Entrance Exam 2018.</w:t>
      </w:r>
    </w:p>
    <w:p>
      <w:pPr>
        <w:pStyle w:val="66"/>
        <w:numPr>
          <w:ilvl w:val="0"/>
          <w:numId w:val="4"/>
        </w:numPr>
      </w:pPr>
      <w:r>
        <w:rPr>
          <w:b/>
        </w:rPr>
        <w:t xml:space="preserve">AIR 156: </w:t>
      </w:r>
      <w:r>
        <w:t>NIMCET-2018</w:t>
      </w:r>
    </w:p>
    <w:tbl>
      <w:tblPr>
        <w:tblStyle w:val="33"/>
        <w:tblW w:w="9374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5"/>
        <w:gridCol w:w="86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>
            <w:pPr>
              <w:pStyle w:val="64"/>
              <w:jc w:val="left"/>
            </w:pPr>
          </w:p>
          <w:p>
            <w:pPr>
              <w:pStyle w:val="64"/>
              <w:jc w:val="left"/>
            </w:pPr>
          </w:p>
          <w:p>
            <w:pPr>
              <w:pStyle w:val="64"/>
              <w:jc w:val="left"/>
            </w:pPr>
            <w:r>
              <w:rPr>
                <w:lang w:val="en-IN" w:eastAsia="en-IN" w:bidi="hi-IN"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1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8" name="Activities icon symbol part 1" descr="Activities icon symbol part 1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9" name="Activities icon symbol part 2" descr="Activities icon symbol part 2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0" name="Activities icon symbol part 3" descr="Activities icon symbol part 3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s1026" o:spt="203" alt="Activities icon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">
                      <o:lock v:ext="edit" aspectratio="f"/>
                      <v:shape id="Activities icon circle" o:spid="_x0000_s1026" o:spt="100" alt="Activities icon circle" style="position:absolute;left:0;top:0;height:171;width:171;" fillcolor="#77448B [3204]" filled="t" stroked="f" coordsize="3246,3246" o:gfxdata="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Y0zLsAAADb&#10;AAAADwAAAAAAAAABACAAAAAiAAAAZHJzL2Rvd25yZXYueG1sUEsBAhQAFAAAAAgAh07iQDMvBZ47&#10;AAAAOQAAABAAAAAAAAAAAQAgAAAACgEAAGRycy9zaGFwZXhtbC54bWxQSwUGAAAAAAYABgBbAQAA&#10;tA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1" o:spid="_x0000_s1026" o:spt="100" alt="Activities icon symbol part 1" style="position:absolute;left:56;top:80;height:13;width:14;" fillcolor="#FFFFFF [3212]" filled="t" stroked="f" coordsize="261,261" o:gfxdata="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pgl97gAAADbAAAA&#10;DwAAAAAAAAABACAAAAAiAAAAZHJzL2Rvd25yZXYueG1sUEsBAhQAFAAAAAgAh07iQDMvBZ47AAAA&#10;OQAAABAAAAAAAAAAAQAgAAAABwEAAGRycy9zaGFwZXhtbC54bWxQSwUGAAAAAAYABgBbAQAAsQMA&#10;AAAA&#10;" path="m130,0l157,3,181,10,203,22,223,38,239,58,251,80,258,104,261,131,258,157,251,181,239,204,223,223,203,239,181,251,157,259,130,261,104,259,80,251,57,239,38,223,22,204,10,181,2,157,0,131,2,104,10,80,22,58,38,38,57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2" o:spid="_x0000_s1026" o:spt="100" alt="Activities icon symbol part 2" style="position:absolute;left:80;top:80;height:13;width:14;" fillcolor="#FFFFFF [3212]" filled="t" stroked="f" coordsize="262,261" o:gfxdata="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1dxttwAAANsAAAAP&#10;AAAAAAAAAAEAIAAAACIAAABkcnMvZG93bnJldi54bWxQSwECFAAUAAAACACHTuJAMy8FnjsAAAA5&#10;AAAAEAAAAAAAAAABACAAAAAGAQAAZHJzL3NoYXBleG1sLnhtbFBLBQYAAAAABgAGAFsBAACwAwAA&#10;AAA=&#10;" path="m131,0l157,3,182,10,204,22,223,38,239,58,251,80,259,104,262,131,259,157,251,181,239,204,223,223,204,239,182,251,157,259,131,261,105,259,80,251,58,239,39,223,23,204,11,181,3,157,0,131,3,104,11,80,23,58,39,38,58,22,80,10,105,3,131,0xe">
                        <v:path o:connectlocs="7,0;8,0;9,0;10,1;11,1;12,2;13,3;13,5;14,6;13,7;13,9;12,10;11,11;10,11;9,12;8,12;7,13;5,12;4,12;3,11;2,11;1,10;0,9;0,7;0,6;0,5;0,3;1,2;2,1;3,1;4,0;5,0;7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Activities icon symbol part 3" o:spid="_x0000_s1026" o:spt="100" alt="Activities icon symbol part 3" style="position:absolute;left:105;top:80;height:13;width:14;" fillcolor="#FFFFFF [3212]" filled="t" stroked="f" coordsize="261,261" o:gfxdata="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hajLgAAADbAAAA&#10;DwAAAAAAAAABACAAAAAiAAAAZHJzL2Rvd25yZXYueG1sUEsBAhQAFAAAAAgAh07iQDMvBZ47AAAA&#10;OQAAABAAAAAAAAAAAQAgAAAABwEAAGRycy9zaGFwZXhtbC54bWxQSwUGAAAAAAYABgBbAQAAsQMA&#10;AAAA&#10;" path="m130,0l157,3,181,10,204,22,223,38,239,58,251,80,258,104,261,131,258,157,251,181,239,204,223,223,204,239,181,251,157,259,130,261,104,259,80,251,58,239,38,223,22,204,10,181,3,157,0,131,3,104,10,80,22,58,38,38,58,22,80,10,104,3,130,0xe">
                        <v:path o:connectlocs="6,0;8,0;9,0;10,1;11,1;12,2;13,3;13,5;14,6;13,7;13,9;12,10;11,11;10,11;9,12;8,12;6,13;5,12;4,12;3,11;2,11;1,10;0,9;0,7;0,6;0,5;0,3;1,2;2,1;3,1;4,0;5,0;6,0" o:connectangles="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>
            <w:pPr>
              <w:pStyle w:val="2"/>
              <w:outlineLvl w:val="0"/>
            </w:pPr>
          </w:p>
          <w:p>
            <w:pPr>
              <w:pStyle w:val="2"/>
              <w:outlineLvl w:val="0"/>
            </w:pPr>
            <w:r>
              <w:t>Hobbies</w:t>
            </w:r>
          </w:p>
        </w:tc>
      </w:tr>
    </w:tbl>
    <w:p>
      <w:pPr>
        <w:pStyle w:val="66"/>
        <w:numPr>
          <w:ilvl w:val="0"/>
          <w:numId w:val="5"/>
        </w:numPr>
      </w:pPr>
      <w:r>
        <w:t>Cricket</w:t>
      </w:r>
    </w:p>
    <w:p>
      <w:pPr>
        <w:pStyle w:val="66"/>
        <w:numPr>
          <w:ilvl w:val="0"/>
          <w:numId w:val="5"/>
        </w:numPr>
      </w:pPr>
      <w:r>
        <w:t>Swimming</w:t>
      </w:r>
    </w:p>
    <w:p>
      <w:pPr>
        <w:pStyle w:val="66"/>
        <w:numPr>
          <w:ilvl w:val="0"/>
          <w:numId w:val="5"/>
        </w:numPr>
      </w:pPr>
      <w:r>
        <w:t>Reading Books</w:t>
      </w:r>
    </w:p>
    <w:p/>
    <w:sectPr>
      <w:headerReference r:id="rId3" w:type="first"/>
      <w:footerReference r:id="rId4" w:type="default"/>
      <w:pgSz w:w="12240" w:h="15840"/>
      <w:pgMar w:top="720" w:right="1440" w:bottom="1080" w:left="2160" w:header="432" w:footer="64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46331"/>
      <w:docPartObj>
        <w:docPartGallery w:val="AutoText"/>
      </w:docPartObj>
    </w:sdtPr>
    <w:sdtContent>
      <w:p>
        <w:pPr>
          <w:pStyle w:val="1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IN" w:eastAsia="en-IN" w:bidi="hi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6" o:spid="_x0000_s1026" o:spt="1" style="position:absolute;left:0pt;height:157.5pt;width:612pt;mso-position-horizontal:right;mso-position-horizontal-relative:page;mso-position-vertical:top;mso-position-vertical-relative:page;z-index:-251655168;v-text-anchor:middle;mso-width-relative:page;mso-height-relative:page;mso-width-percent:1000;" fillcolor="#F7F7F7 [3214]" filled="t" stroked="f" coordsize="21600,21600" o:gfxdata="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ViZqP0wAAAAYBAAAPAAAAAAAAAAEAIAAAACIAAABk&#10;cnMvZG93bnJldi54bWxQSwECFAAUAAAACACHTuJALifro0QCAACBBAAADgAAAAAAAAABACAAAAAi&#10;AQAAZHJzL2Uyb0RvYy54bWxQSwUGAAAAAAYABgBZAQAA2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65E8"/>
    <w:multiLevelType w:val="multilevel"/>
    <w:tmpl w:val="07E165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98168E"/>
    <w:multiLevelType w:val="multilevel"/>
    <w:tmpl w:val="0E98168E"/>
    <w:lvl w:ilvl="0" w:tentative="0">
      <w:start w:val="1"/>
      <w:numFmt w:val="decimal"/>
      <w:pStyle w:val="21"/>
      <w:lvlText w:val="%1."/>
      <w:lvlJc w:val="left"/>
      <w:pPr>
        <w:ind w:left="360" w:hanging="360"/>
      </w:pPr>
      <w:rPr>
        <w:rFonts w:hint="default"/>
        <w:color w:val="77448B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D36168"/>
    <w:multiLevelType w:val="multilevel"/>
    <w:tmpl w:val="21D36168"/>
    <w:lvl w:ilvl="0" w:tentative="0">
      <w:start w:val="1"/>
      <w:numFmt w:val="bullet"/>
      <w:pStyle w:val="20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3">
    <w:nsid w:val="24FE4AD6"/>
    <w:multiLevelType w:val="multilevel"/>
    <w:tmpl w:val="24FE4A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EE41062"/>
    <w:multiLevelType w:val="multilevel"/>
    <w:tmpl w:val="2EE410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43"/>
    <w:rsid w:val="00002750"/>
    <w:rsid w:val="00004D4E"/>
    <w:rsid w:val="00011895"/>
    <w:rsid w:val="00013818"/>
    <w:rsid w:val="00024730"/>
    <w:rsid w:val="00030F8A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96247"/>
    <w:rsid w:val="000A0229"/>
    <w:rsid w:val="000A1708"/>
    <w:rsid w:val="000E24AC"/>
    <w:rsid w:val="000E4A73"/>
    <w:rsid w:val="000F79EA"/>
    <w:rsid w:val="00125ECF"/>
    <w:rsid w:val="00133AF0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172C6"/>
    <w:rsid w:val="00323C3F"/>
    <w:rsid w:val="003279A4"/>
    <w:rsid w:val="00337114"/>
    <w:rsid w:val="0035004C"/>
    <w:rsid w:val="003571C8"/>
    <w:rsid w:val="00373FB2"/>
    <w:rsid w:val="00383057"/>
    <w:rsid w:val="0039703C"/>
    <w:rsid w:val="003974BB"/>
    <w:rsid w:val="003A091E"/>
    <w:rsid w:val="003E5D64"/>
    <w:rsid w:val="003F32E5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1934"/>
    <w:rsid w:val="005324B1"/>
    <w:rsid w:val="005372FA"/>
    <w:rsid w:val="00545B5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A74F3"/>
    <w:rsid w:val="005B3D67"/>
    <w:rsid w:val="005B437C"/>
    <w:rsid w:val="005C5A5D"/>
    <w:rsid w:val="005D0108"/>
    <w:rsid w:val="005E088C"/>
    <w:rsid w:val="005E6E43"/>
    <w:rsid w:val="005F4455"/>
    <w:rsid w:val="00604029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E0A12"/>
    <w:rsid w:val="006F4D23"/>
    <w:rsid w:val="007175B9"/>
    <w:rsid w:val="00721443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1AD6"/>
    <w:rsid w:val="007A0F44"/>
    <w:rsid w:val="007A729F"/>
    <w:rsid w:val="007B3F4F"/>
    <w:rsid w:val="007C0E0E"/>
    <w:rsid w:val="007C153D"/>
    <w:rsid w:val="007C333C"/>
    <w:rsid w:val="007C34A8"/>
    <w:rsid w:val="007E653E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5E8B"/>
    <w:rsid w:val="00931FEC"/>
    <w:rsid w:val="00933CCA"/>
    <w:rsid w:val="0093795C"/>
    <w:rsid w:val="009411E8"/>
    <w:rsid w:val="00952C89"/>
    <w:rsid w:val="009540F4"/>
    <w:rsid w:val="00956B75"/>
    <w:rsid w:val="009706C3"/>
    <w:rsid w:val="009918BB"/>
    <w:rsid w:val="009931F7"/>
    <w:rsid w:val="00994768"/>
    <w:rsid w:val="009960E6"/>
    <w:rsid w:val="009A3F4C"/>
    <w:rsid w:val="009B4952"/>
    <w:rsid w:val="009C0CC1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6F29"/>
    <w:rsid w:val="00A25023"/>
    <w:rsid w:val="00A2760D"/>
    <w:rsid w:val="00A42CE4"/>
    <w:rsid w:val="00A54D4F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D44"/>
    <w:rsid w:val="00B55487"/>
    <w:rsid w:val="00B763B5"/>
    <w:rsid w:val="00B90654"/>
    <w:rsid w:val="00B91175"/>
    <w:rsid w:val="00BA71B3"/>
    <w:rsid w:val="00BB34BE"/>
    <w:rsid w:val="00BB3D97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4F76"/>
    <w:rsid w:val="00CC1E5C"/>
    <w:rsid w:val="00CC3B89"/>
    <w:rsid w:val="00CD1043"/>
    <w:rsid w:val="00CD15FB"/>
    <w:rsid w:val="00CE2C76"/>
    <w:rsid w:val="00D046EF"/>
    <w:rsid w:val="00D22E33"/>
    <w:rsid w:val="00D35BBD"/>
    <w:rsid w:val="00D37FAD"/>
    <w:rsid w:val="00D4160E"/>
    <w:rsid w:val="00D5184A"/>
    <w:rsid w:val="00D5627D"/>
    <w:rsid w:val="00D6600D"/>
    <w:rsid w:val="00D70757"/>
    <w:rsid w:val="00D728D5"/>
    <w:rsid w:val="00D73C98"/>
    <w:rsid w:val="00D77483"/>
    <w:rsid w:val="00D7797C"/>
    <w:rsid w:val="00D80BFE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830"/>
    <w:rsid w:val="00E30CB9"/>
    <w:rsid w:val="00E379DC"/>
    <w:rsid w:val="00E455B1"/>
    <w:rsid w:val="00E46808"/>
    <w:rsid w:val="00E5521B"/>
    <w:rsid w:val="00E61D86"/>
    <w:rsid w:val="00E61FB1"/>
    <w:rsid w:val="00E63862"/>
    <w:rsid w:val="00E665C1"/>
    <w:rsid w:val="00E72DA3"/>
    <w:rsid w:val="00E803D6"/>
    <w:rsid w:val="00E97BD9"/>
    <w:rsid w:val="00EA64A4"/>
    <w:rsid w:val="00EE0848"/>
    <w:rsid w:val="00F03B1E"/>
    <w:rsid w:val="00F03F2C"/>
    <w:rsid w:val="00F1202D"/>
    <w:rsid w:val="00F215A7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BCF"/>
    <w:rsid w:val="00FE18B2"/>
    <w:rsid w:val="00FE7443"/>
    <w:rsid w:val="09835DCF"/>
    <w:rsid w:val="135A4077"/>
    <w:rsid w:val="21764E09"/>
    <w:rsid w:val="3B350099"/>
    <w:rsid w:val="6E9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2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2" w:name="Strong"/>
    <w:lsdException w:qFormat="1" w:unhideWhenUsed="0" w:uiPriority="11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iPriority="29" w:name="Quote"/>
    <w:lsdException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HAnsi" w:cstheme="minorBidi"/>
      <w:color w:val="4D4D4D" w:themeColor="text2" w:themeTint="BF"/>
      <w:sz w:val="22"/>
      <w:szCs w:val="22"/>
      <w:lang w:val="en-US" w:eastAsia="en-US" w:bidi="ar-SA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spacing w:before="240" w:after="40"/>
      <w:contextualSpacing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5">
    <w:name w:val="heading 8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">
    <w:name w:val="heading 9"/>
    <w:basedOn w:val="1"/>
    <w:next w:val="1"/>
    <w:link w:val="54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6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7"/>
    <w:semiHidden/>
    <w:unhideWhenUsed/>
    <w:uiPriority w:val="99"/>
    <w:pPr>
      <w:spacing w:after="0"/>
    </w:pPr>
    <w:rPr>
      <w:rFonts w:ascii="Segoe UI" w:hAnsi="Segoe UI" w:cs="Segoe UI"/>
      <w:szCs w:val="18"/>
    </w:rPr>
  </w:style>
  <w:style w:type="paragraph" w:styleId="8">
    <w:name w:val="Body Text 3"/>
    <w:basedOn w:val="1"/>
    <w:link w:val="55"/>
    <w:semiHidden/>
    <w:unhideWhenUsed/>
    <w:uiPriority w:val="99"/>
    <w:pPr>
      <w:spacing w:after="120"/>
    </w:pPr>
    <w:rPr>
      <w:szCs w:val="16"/>
    </w:rPr>
  </w:style>
  <w:style w:type="paragraph" w:styleId="9">
    <w:name w:val="Body Text Indent 3"/>
    <w:basedOn w:val="1"/>
    <w:link w:val="56"/>
    <w:semiHidden/>
    <w:unhideWhenUsed/>
    <w:uiPriority w:val="99"/>
    <w:pPr>
      <w:spacing w:after="120"/>
      <w:ind w:left="360"/>
    </w:pPr>
    <w:rPr>
      <w:szCs w:val="16"/>
    </w:rPr>
  </w:style>
  <w:style w:type="paragraph" w:styleId="10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11111" w:themeColor="text2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57"/>
    <w:semiHidden/>
    <w:unhideWhenUsed/>
    <w:uiPriority w:val="99"/>
    <w:rPr>
      <w:szCs w:val="20"/>
    </w:rPr>
  </w:style>
  <w:style w:type="paragraph" w:styleId="12">
    <w:name w:val="annotation subject"/>
    <w:basedOn w:val="11"/>
    <w:next w:val="11"/>
    <w:link w:val="65"/>
    <w:semiHidden/>
    <w:unhideWhenUsed/>
    <w:uiPriority w:val="99"/>
    <w:rPr>
      <w:b/>
      <w:bCs/>
    </w:rPr>
  </w:style>
  <w:style w:type="paragraph" w:styleId="13">
    <w:name w:val="Document Map"/>
    <w:basedOn w:val="1"/>
    <w:link w:val="58"/>
    <w:semiHidden/>
    <w:unhideWhenUsed/>
    <w:uiPriority w:val="99"/>
    <w:pPr>
      <w:spacing w:after="0"/>
    </w:pPr>
    <w:rPr>
      <w:rFonts w:ascii="Segoe UI" w:hAnsi="Segoe UI" w:cs="Segoe UI"/>
      <w:szCs w:val="16"/>
    </w:rPr>
  </w:style>
  <w:style w:type="paragraph" w:styleId="14">
    <w:name w:val="endnote text"/>
    <w:basedOn w:val="1"/>
    <w:link w:val="59"/>
    <w:semiHidden/>
    <w:unhideWhenUsed/>
    <w:uiPriority w:val="99"/>
    <w:pPr>
      <w:spacing w:after="0"/>
    </w:pPr>
    <w:rPr>
      <w:szCs w:val="20"/>
    </w:rPr>
  </w:style>
  <w:style w:type="paragraph" w:styleId="15">
    <w:name w:val="envelope return"/>
    <w:basedOn w:val="1"/>
    <w:semiHidden/>
    <w:unhideWhenUsed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16">
    <w:name w:val="footer"/>
    <w:basedOn w:val="1"/>
    <w:link w:val="40"/>
    <w:unhideWhenUsed/>
    <w:uiPriority w:val="99"/>
    <w:pPr>
      <w:spacing w:after="0"/>
    </w:pPr>
  </w:style>
  <w:style w:type="paragraph" w:styleId="17">
    <w:name w:val="footnote text"/>
    <w:basedOn w:val="1"/>
    <w:link w:val="60"/>
    <w:semiHidden/>
    <w:unhideWhenUsed/>
    <w:uiPriority w:val="99"/>
    <w:pPr>
      <w:spacing w:after="0"/>
    </w:pPr>
    <w:rPr>
      <w:szCs w:val="20"/>
    </w:rPr>
  </w:style>
  <w:style w:type="paragraph" w:styleId="18">
    <w:name w:val="header"/>
    <w:basedOn w:val="1"/>
    <w:link w:val="39"/>
    <w:unhideWhenUsed/>
    <w:uiPriority w:val="99"/>
    <w:pPr>
      <w:spacing w:after="0"/>
    </w:pPr>
  </w:style>
  <w:style w:type="paragraph" w:styleId="19">
    <w:name w:val="HTML Preformatted"/>
    <w:basedOn w:val="1"/>
    <w:link w:val="61"/>
    <w:semiHidden/>
    <w:unhideWhenUsed/>
    <w:uiPriority w:val="99"/>
    <w:pPr>
      <w:spacing w:after="0"/>
    </w:pPr>
    <w:rPr>
      <w:rFonts w:ascii="Consolas" w:hAnsi="Consolas"/>
      <w:szCs w:val="20"/>
    </w:rPr>
  </w:style>
  <w:style w:type="paragraph" w:styleId="20">
    <w:name w:val="List Bullet"/>
    <w:basedOn w:val="1"/>
    <w:qFormat/>
    <w:uiPriority w:val="11"/>
    <w:pPr>
      <w:numPr>
        <w:ilvl w:val="0"/>
        <w:numId w:val="1"/>
      </w:numPr>
      <w:spacing w:line="259" w:lineRule="auto"/>
      <w:contextualSpacing/>
    </w:pPr>
  </w:style>
  <w:style w:type="paragraph" w:styleId="21">
    <w:name w:val="List Number"/>
    <w:basedOn w:val="1"/>
    <w:qFormat/>
    <w:uiPriority w:val="12"/>
    <w:pPr>
      <w:numPr>
        <w:ilvl w:val="0"/>
        <w:numId w:val="2"/>
      </w:numPr>
      <w:spacing w:line="259" w:lineRule="auto"/>
      <w:contextualSpacing/>
    </w:pPr>
  </w:style>
  <w:style w:type="paragraph" w:styleId="22">
    <w:name w:val="macro"/>
    <w:link w:val="3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 w:eastAsiaTheme="minorHAnsi" w:cstheme="minorBidi"/>
      <w:b/>
      <w:color w:val="3C2246" w:themeColor="accent1" w:themeShade="80"/>
      <w:sz w:val="22"/>
      <w:szCs w:val="20"/>
      <w:lang w:val="en-US" w:eastAsia="en-US" w:bidi="ar-SA"/>
    </w:rPr>
  </w:style>
  <w:style w:type="paragraph" w:styleId="23">
    <w:name w:val="Plain Text"/>
    <w:basedOn w:val="1"/>
    <w:link w:val="62"/>
    <w:semiHidden/>
    <w:unhideWhenUsed/>
    <w:uiPriority w:val="99"/>
    <w:pPr>
      <w:spacing w:after="0"/>
    </w:pPr>
    <w:rPr>
      <w:rFonts w:ascii="Consolas" w:hAnsi="Consolas"/>
      <w:szCs w:val="21"/>
    </w:rPr>
  </w:style>
  <w:style w:type="paragraph" w:styleId="24">
    <w:name w:val="Subtitle"/>
    <w:basedOn w:val="1"/>
    <w:link w:val="45"/>
    <w:qFormat/>
    <w:uiPriority w:val="2"/>
    <w:pPr>
      <w:spacing w:after="0"/>
      <w:contextualSpacing/>
    </w:pPr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paragraph" w:styleId="25">
    <w:name w:val="Title"/>
    <w:basedOn w:val="1"/>
    <w:link w:val="36"/>
    <w:qFormat/>
    <w:uiPriority w:val="1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styleId="27">
    <w:name w:val="annotation reference"/>
    <w:basedOn w:val="26"/>
    <w:semiHidden/>
    <w:unhideWhenUsed/>
    <w:uiPriority w:val="99"/>
    <w:rPr>
      <w:sz w:val="22"/>
      <w:szCs w:val="16"/>
    </w:rPr>
  </w:style>
  <w:style w:type="character" w:styleId="28">
    <w:name w:val="Emphasis"/>
    <w:basedOn w:val="26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character" w:styleId="29">
    <w:name w:val="HTML Code"/>
    <w:basedOn w:val="26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TML Keyboard"/>
    <w:basedOn w:val="26"/>
    <w:semiHidden/>
    <w:unhideWhenUsed/>
    <w:uiPriority w:val="99"/>
    <w:rPr>
      <w:rFonts w:ascii="Consolas" w:hAnsi="Consolas"/>
      <w:sz w:val="22"/>
      <w:szCs w:val="20"/>
    </w:rPr>
  </w:style>
  <w:style w:type="character" w:styleId="31">
    <w:name w:val="HTML Typewriter"/>
    <w:basedOn w:val="26"/>
    <w:semiHidden/>
    <w:unhideWhenUsed/>
    <w:uiPriority w:val="99"/>
    <w:rPr>
      <w:rFonts w:ascii="Consolas" w:hAnsi="Consolas"/>
      <w:sz w:val="22"/>
      <w:szCs w:val="20"/>
    </w:rPr>
  </w:style>
  <w:style w:type="table" w:styleId="33">
    <w:name w:val="Table Grid"/>
    <w:basedOn w:val="3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Macro Text Char"/>
    <w:basedOn w:val="26"/>
    <w:link w:val="22"/>
    <w:semiHidden/>
    <w:uiPriority w:val="99"/>
    <w:rPr>
      <w:rFonts w:ascii="Consolas" w:hAnsi="Consolas"/>
      <w:b/>
      <w:color w:val="3C2246" w:themeColor="accent1" w:themeShade="80"/>
      <w:szCs w:val="20"/>
    </w:rPr>
  </w:style>
  <w:style w:type="character" w:styleId="35">
    <w:name w:val="Placeholder Text"/>
    <w:basedOn w:val="26"/>
    <w:semiHidden/>
    <w:uiPriority w:val="99"/>
    <w:rPr>
      <w:color w:val="808080"/>
    </w:rPr>
  </w:style>
  <w:style w:type="character" w:customStyle="1" w:styleId="36">
    <w:name w:val="Title Char"/>
    <w:basedOn w:val="26"/>
    <w:link w:val="25"/>
    <w:uiPriority w:val="1"/>
    <w:rPr>
      <w:rFonts w:eastAsiaTheme="majorEastAsia" w:cstheme="majorBidi"/>
      <w:caps/>
      <w:color w:val="111111" w:themeColor="text2"/>
      <w:kern w:val="28"/>
      <w:sz w:val="66"/>
      <w:szCs w:val="56"/>
      <w14:textFill>
        <w14:solidFill>
          <w14:schemeClr w14:val="tx2"/>
        </w14:solidFill>
      </w14:textFill>
    </w:rPr>
  </w:style>
  <w:style w:type="character" w:customStyle="1" w:styleId="37">
    <w:name w:val="Balloon Text Char"/>
    <w:basedOn w:val="26"/>
    <w:link w:val="7"/>
    <w:semiHidden/>
    <w:uiPriority w:val="99"/>
    <w:rPr>
      <w:rFonts w:ascii="Segoe UI" w:hAnsi="Segoe UI" w:cs="Segoe UI"/>
      <w:szCs w:val="18"/>
    </w:rPr>
  </w:style>
  <w:style w:type="paragraph" w:customStyle="1" w:styleId="38">
    <w:name w:val="Contact Info"/>
    <w:basedOn w:val="1"/>
    <w:qFormat/>
    <w:uiPriority w:val="3"/>
    <w:pPr>
      <w:spacing w:before="40" w:after="0"/>
      <w:jc w:val="right"/>
    </w:pPr>
  </w:style>
  <w:style w:type="character" w:customStyle="1" w:styleId="39">
    <w:name w:val="Header Char"/>
    <w:basedOn w:val="26"/>
    <w:link w:val="18"/>
    <w:uiPriority w:val="99"/>
  </w:style>
  <w:style w:type="character" w:customStyle="1" w:styleId="40">
    <w:name w:val="Footer Char"/>
    <w:basedOn w:val="26"/>
    <w:link w:val="16"/>
    <w:uiPriority w:val="99"/>
  </w:style>
  <w:style w:type="character" w:customStyle="1" w:styleId="41">
    <w:name w:val="Heading 2 Char"/>
    <w:basedOn w:val="26"/>
    <w:link w:val="3"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1 Char"/>
    <w:basedOn w:val="26"/>
    <w:link w:val="2"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  <w14:textFill>
        <w14:solidFill>
          <w14:schemeClr w14:val="tx2"/>
        </w14:solidFill>
      </w14:textFill>
    </w:rPr>
  </w:style>
  <w:style w:type="character" w:customStyle="1" w:styleId="43">
    <w:name w:val="Heading 3 Char"/>
    <w:basedOn w:val="26"/>
    <w:link w:val="4"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table" w:customStyle="1" w:styleId="44">
    <w:name w:val="Grid Table Light"/>
    <w:basedOn w:val="32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Subtitle Char"/>
    <w:basedOn w:val="26"/>
    <w:link w:val="24"/>
    <w:uiPriority w:val="2"/>
    <w:rPr>
      <w:rFonts w:asciiTheme="majorHAnsi" w:hAnsiTheme="majorHAnsi" w:eastAsiaTheme="minorEastAsia"/>
      <w:b/>
      <w:caps/>
      <w:color w:val="111111" w:themeColor="text2"/>
      <w:sz w:val="66"/>
      <w14:textFill>
        <w14:solidFill>
          <w14:schemeClr w14:val="tx2"/>
        </w14:solidFill>
      </w14:textFill>
    </w:rPr>
  </w:style>
  <w:style w:type="character" w:customStyle="1" w:styleId="46">
    <w:name w:val="Book Title"/>
    <w:basedOn w:val="26"/>
    <w:semiHidden/>
    <w:unhideWhenUsed/>
    <w:uiPriority w:val="33"/>
    <w:rPr>
      <w:b/>
      <w:bCs/>
      <w:i/>
      <w:iCs/>
      <w:spacing w:val="0"/>
    </w:rPr>
  </w:style>
  <w:style w:type="character" w:customStyle="1" w:styleId="47">
    <w:name w:val="Intense Reference"/>
    <w:basedOn w:val="26"/>
    <w:semiHidden/>
    <w:unhideWhenUsed/>
    <w:uiPriority w:val="32"/>
    <w:rPr>
      <w:b/>
      <w:bCs/>
      <w:smallCaps/>
      <w:color w:val="77448B" w:themeColor="accent1"/>
      <w:spacing w:val="0"/>
      <w14:textFill>
        <w14:solidFill>
          <w14:schemeClr w14:val="accent1"/>
        </w14:solidFill>
      </w14:textFill>
    </w:rPr>
  </w:style>
  <w:style w:type="paragraph" w:styleId="48">
    <w:name w:val="Intense Quote"/>
    <w:basedOn w:val="1"/>
    <w:next w:val="1"/>
    <w:link w:val="49"/>
    <w:semiHidden/>
    <w:unhideWhenUsed/>
    <w:uiPriority w:val="30"/>
    <w:pPr>
      <w:pBdr>
        <w:top w:val="single" w:color="77448B" w:themeColor="accent1" w:sz="4" w:space="10"/>
        <w:bottom w:val="single" w:color="77448B" w:themeColor="accent1" w:sz="4" w:space="10"/>
      </w:pBdr>
      <w:spacing w:before="360" w:after="360"/>
      <w:jc w:val="center"/>
    </w:pPr>
    <w:rPr>
      <w:i/>
      <w:iCs/>
      <w:color w:val="77448B" w:themeColor="accent1"/>
      <w14:textFill>
        <w14:solidFill>
          <w14:schemeClr w14:val="accent1"/>
        </w14:solidFill>
      </w14:textFill>
    </w:rPr>
  </w:style>
  <w:style w:type="character" w:customStyle="1" w:styleId="49">
    <w:name w:val="Intense Quote Char"/>
    <w:basedOn w:val="26"/>
    <w:link w:val="48"/>
    <w:semiHidden/>
    <w:uiPriority w:val="30"/>
    <w:rPr>
      <w:i/>
      <w:iCs/>
      <w:color w:val="77448B" w:themeColor="accent1"/>
      <w14:textFill>
        <w14:solidFill>
          <w14:schemeClr w14:val="accent1"/>
        </w14:solidFill>
      </w14:textFill>
    </w:rPr>
  </w:style>
  <w:style w:type="paragraph" w:styleId="50">
    <w:name w:val="Quote"/>
    <w:basedOn w:val="1"/>
    <w:next w:val="1"/>
    <w:link w:val="51"/>
    <w:semiHidden/>
    <w:unhideWhenUsed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Quote Char"/>
    <w:basedOn w:val="26"/>
    <w:link w:val="5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52">
    <w:name w:val="TOC Heading"/>
    <w:basedOn w:val="2"/>
    <w:next w:val="1"/>
    <w:semiHidden/>
    <w:unhideWhenUsed/>
    <w:qFormat/>
    <w:uiPriority w:val="39"/>
    <w:pPr>
      <w:contextualSpacing w:val="0"/>
      <w:outlineLvl w:val="9"/>
    </w:pPr>
  </w:style>
  <w:style w:type="character" w:customStyle="1" w:styleId="53">
    <w:name w:val="Heading 8 Char"/>
    <w:basedOn w:val="26"/>
    <w:link w:val="5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4">
    <w:name w:val="Heading 9 Char"/>
    <w:basedOn w:val="26"/>
    <w:link w:val="6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Body Text 3 Char"/>
    <w:basedOn w:val="26"/>
    <w:link w:val="8"/>
    <w:semiHidden/>
    <w:uiPriority w:val="99"/>
    <w:rPr>
      <w:szCs w:val="16"/>
    </w:rPr>
  </w:style>
  <w:style w:type="character" w:customStyle="1" w:styleId="56">
    <w:name w:val="Body Text Indent 3 Char"/>
    <w:basedOn w:val="26"/>
    <w:link w:val="9"/>
    <w:semiHidden/>
    <w:uiPriority w:val="99"/>
    <w:rPr>
      <w:szCs w:val="16"/>
    </w:rPr>
  </w:style>
  <w:style w:type="character" w:customStyle="1" w:styleId="57">
    <w:name w:val="Comment Text Char"/>
    <w:basedOn w:val="26"/>
    <w:link w:val="11"/>
    <w:semiHidden/>
    <w:uiPriority w:val="99"/>
    <w:rPr>
      <w:szCs w:val="20"/>
    </w:rPr>
  </w:style>
  <w:style w:type="character" w:customStyle="1" w:styleId="58">
    <w:name w:val="Document Map Char"/>
    <w:basedOn w:val="26"/>
    <w:link w:val="13"/>
    <w:semiHidden/>
    <w:uiPriority w:val="99"/>
    <w:rPr>
      <w:rFonts w:ascii="Segoe UI" w:hAnsi="Segoe UI" w:cs="Segoe UI"/>
      <w:szCs w:val="16"/>
    </w:rPr>
  </w:style>
  <w:style w:type="character" w:customStyle="1" w:styleId="59">
    <w:name w:val="Endnote Text Char"/>
    <w:basedOn w:val="26"/>
    <w:link w:val="14"/>
    <w:semiHidden/>
    <w:uiPriority w:val="99"/>
    <w:rPr>
      <w:szCs w:val="20"/>
    </w:rPr>
  </w:style>
  <w:style w:type="character" w:customStyle="1" w:styleId="60">
    <w:name w:val="Footnote Text Char"/>
    <w:basedOn w:val="26"/>
    <w:link w:val="17"/>
    <w:semiHidden/>
    <w:uiPriority w:val="99"/>
    <w:rPr>
      <w:szCs w:val="20"/>
    </w:rPr>
  </w:style>
  <w:style w:type="character" w:customStyle="1" w:styleId="61">
    <w:name w:val="HTML Preformatted Char"/>
    <w:basedOn w:val="26"/>
    <w:link w:val="19"/>
    <w:semiHidden/>
    <w:uiPriority w:val="99"/>
    <w:rPr>
      <w:rFonts w:ascii="Consolas" w:hAnsi="Consolas"/>
      <w:szCs w:val="20"/>
    </w:rPr>
  </w:style>
  <w:style w:type="character" w:customStyle="1" w:styleId="62">
    <w:name w:val="Plain Text Char"/>
    <w:basedOn w:val="26"/>
    <w:link w:val="23"/>
    <w:semiHidden/>
    <w:uiPriority w:val="99"/>
    <w:rPr>
      <w:rFonts w:ascii="Consolas" w:hAnsi="Consolas"/>
      <w:szCs w:val="21"/>
    </w:rPr>
  </w:style>
  <w:style w:type="table" w:customStyle="1" w:styleId="63">
    <w:name w:val="Plain Table 2"/>
    <w:basedOn w:val="32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64">
    <w:name w:val="Icons"/>
    <w:basedOn w:val="1"/>
    <w:qFormat/>
    <w:uiPriority w:val="4"/>
    <w:pPr>
      <w:spacing w:after="20"/>
      <w:jc w:val="center"/>
    </w:pPr>
  </w:style>
  <w:style w:type="character" w:customStyle="1" w:styleId="65">
    <w:name w:val="Comment Subject Char"/>
    <w:basedOn w:val="57"/>
    <w:link w:val="12"/>
    <w:semiHidden/>
    <w:uiPriority w:val="99"/>
    <w:rPr>
      <w:b/>
      <w:bCs/>
      <w:szCs w:val="20"/>
    </w:rPr>
  </w:style>
  <w:style w:type="paragraph" w:styleId="66">
    <w:name w:val="List Paragraph"/>
    <w:basedOn w:val="1"/>
    <w:unhideWhenUsed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44CDD917D18493895899A9A3742F1F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F8707-BAF1-4F57-B5F2-99330D0A7FB0}"/>
      </w:docPartPr>
      <w:docPartBody>
        <w:p>
          <w:pPr>
            <w:pStyle w:val="6"/>
          </w:pPr>
          <w:r>
            <w:t>Address</w:t>
          </w:r>
        </w:p>
      </w:docPartBody>
    </w:docPart>
    <w:docPart>
      <w:docPartPr>
        <w:name w:val="43CB6AAF743F4238BF1323454D8519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ED6A9-3D3C-408E-A9D8-DB80694EE92E}"/>
      </w:docPartPr>
      <w:docPartBody>
        <w:p>
          <w:pPr>
            <w:pStyle w:val="7"/>
          </w:pPr>
          <w:r>
            <w:t>Phone</w:t>
          </w:r>
        </w:p>
      </w:docPartBody>
    </w:docPart>
    <w:docPart>
      <w:docPartPr>
        <w:name w:val="4308C581BB70405EB73329227C76E48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719A49-31A9-47DB-A4F8-8158E11993DA}"/>
      </w:docPartPr>
      <w:docPartBody>
        <w:p>
          <w:pPr>
            <w:pStyle w:val="8"/>
          </w:pPr>
          <w:r>
            <w:t>Email</w:t>
          </w:r>
        </w:p>
      </w:docPartBody>
    </w:docPart>
    <w:docPart>
      <w:docPartPr>
        <w:name w:val="D5B4001542584E7D9066C6D60E7A737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F59C7B-949A-4EAC-A6B4-8C2727E411F9}"/>
      </w:docPartPr>
      <w:docPartBody>
        <w:p>
          <w:pPr>
            <w:pStyle w:val="11"/>
          </w:pPr>
          <w:r>
            <w:t>Objective</w:t>
          </w:r>
        </w:p>
      </w:docPartBody>
    </w:docPart>
    <w:docPart>
      <w:docPartPr>
        <w:name w:val="8E4ED1DFBDA347009783E8EC51008E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1F428D-0802-464D-8A5A-4660796F2A63}"/>
      </w:docPartPr>
      <w:docPartBody>
        <w:p>
          <w:pPr>
            <w:pStyle w:val="13"/>
          </w:pPr>
          <w:r>
            <w:t>Education</w:t>
          </w:r>
        </w:p>
      </w:docPartBody>
    </w:docPart>
    <w:docPart>
      <w:docPartPr>
        <w:name w:val="3686338A96D94F7B96F57C82E528AC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211FD4-9898-4A2A-8430-CFFB6B25E50F}"/>
      </w:docPartPr>
      <w:docPartBody>
        <w:p>
          <w:pPr>
            <w:pStyle w:val="36"/>
          </w:pPr>
          <w:r>
            <w:t>Skills</w:t>
          </w:r>
        </w:p>
      </w:docPartBody>
    </w:docPart>
    <w:docPart>
      <w:docPartPr>
        <w:name w:val="AEEB813E79904796B2E698EA001284C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C9247-2D38-4011-8214-E43DEC505421}"/>
      </w:docPartPr>
      <w:docPartBody>
        <w:p>
          <w:pPr>
            <w:pStyle w:val="46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3E"/>
    <w:rsid w:val="002E5532"/>
    <w:rsid w:val="004E649C"/>
    <w:rsid w:val="00846CEB"/>
    <w:rsid w:val="00911C2F"/>
    <w:rsid w:val="00B366C5"/>
    <w:rsid w:val="00B848D2"/>
    <w:rsid w:val="00CF269C"/>
    <w:rsid w:val="00CF3657"/>
    <w:rsid w:val="00E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11" w:semiHidden="0" w:name="Emphasis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B5B8F624CE04D14B8C018E9446231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8917B79EA68A43EAAA1AA4B8C2B3D09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C44CDD917D18493895899A9A3742F1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7">
    <w:name w:val="43CB6AAF743F4238BF1323454D8519B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8">
    <w:name w:val="4308C581BB70405EB73329227C76E48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9">
    <w:name w:val="9E4975F03C1644028FC9E0D762196C8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0">
    <w:name w:val="DBFBCEAF0EDF47EAB387C3BA4251EB8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1">
    <w:name w:val="D5B4001542584E7D9066C6D60E7A737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2">
    <w:name w:val="B7C3674A0722469ABD6643C7E8FB408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3">
    <w:name w:val="8E4ED1DFBDA347009783E8EC51008E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4">
    <w:name w:val="5C34A0DE5C5E41A39C48E191FC3A55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styleId="15">
    <w:name w:val="Emphasis"/>
    <w:basedOn w:val="2"/>
    <w:qFormat/>
    <w:uiPriority w:val="11"/>
    <w:rPr>
      <w:iCs/>
      <w:color w:val="4D4D4D" w:themeColor="text2" w:themeTint="BF"/>
      <w:sz w:val="26"/>
      <w14:textFill>
        <w14:solidFill>
          <w14:schemeClr w14:val="tx2">
            <w14:lumMod w14:val="75000"/>
            <w14:lumOff w14:val="25000"/>
          </w14:schemeClr>
        </w14:solidFill>
      </w14:textFill>
    </w:rPr>
  </w:style>
  <w:style w:type="paragraph" w:customStyle="1" w:styleId="16">
    <w:name w:val="ED1DC83238854E11A4B2BB60EC9A0C5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7">
    <w:name w:val="BF4B11430A834ABBA88D21037C076B8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8">
    <w:name w:val="EB0B62CAAC4C4423A3EE237E55E49A7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19">
    <w:name w:val="05EA4913E0B44F7B82183697ADDCC75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0">
    <w:name w:val="78895885F1654005B55127020C5912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1">
    <w:name w:val="9C5A16324A834C2792C9E55EB4DA3D9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2">
    <w:name w:val="940C8C3FC0434FC6A15DA8D2F9EE0A5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3">
    <w:name w:val="EC43B462E5E3489DA41DE618057D424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4">
    <w:name w:val="878BBCF68C634FBB94D29DF6B98A2B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5">
    <w:name w:val="2856461609A449269CACBDF6AC54E9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6">
    <w:name w:val="3B761802EF8A4E2D867429687C4BDD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7">
    <w:name w:val="0537ED5F41AD45D99FE6AAC8C7173E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8">
    <w:name w:val="882F411804C148AD8072500252A86C7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29">
    <w:name w:val="E8DB4BCCFCAF4C95808322B260A8E79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0">
    <w:name w:val="F8684610764F4595B853AF186718BCE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1">
    <w:name w:val="2EA1AE52FCB74F83A3C219660320E4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2">
    <w:name w:val="6EF02E6F1CFD4DDD8B2D6CC7921F1DF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3">
    <w:name w:val="17BC3A1497244D0BA19F2C52D90AA8D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4">
    <w:name w:val="6CAB349C1FAD44B183388979A55C51C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5">
    <w:name w:val="6F2742C29E64440E8D865B7EE4A0EE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6">
    <w:name w:val="3686338A96D94F7B96F57C82E528AC5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7">
    <w:name w:val="912B27820129451387052AE0AEC353A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8">
    <w:name w:val="3E447A11E3D545D6B8ED73E38927D4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39">
    <w:name w:val="180D4FA686E2425DA69A24C42FCA37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40">
    <w:name w:val="37BB5C1B9DDA46D5B42C88C6AA27880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41">
    <w:name w:val="CE87F7CB6E114358ABAB8C9EE6EB677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42">
    <w:name w:val="297C53C7987747838AFFF8B818926EC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43">
    <w:name w:val="9770F02CDD8E4DC387C305DF156629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44">
    <w:name w:val="58CC4885FB3A478096DF8610658978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45">
    <w:name w:val="93B83969075F4258A64271999821606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46">
    <w:name w:val="AEEB813E79904796B2E698EA001284C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overPageProperties xmlns="http://schemas.microsoft.com/office/2006/coverPageProps">
  <PublishDate/>
  <Abstract/>
  <CompanyAddress>242,Manavta Nagar , Kanadiya Road, Indore, Pin- 452016, Dist.- Indore</CompanyAddress>
  <CompanyPhone>+91-9685113875</CompanyPhone>
  <CompanyFax/>
  <CompanyEmail>Patidar.rahul00@gmail.com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/>
</ds:datastoreItem>
</file>

<file path=customXml/itemProps3.xml><?xml version="1.0" encoding="utf-8"?>
<ds:datastoreItem xmlns:ds="http://schemas.openxmlformats.org/officeDocument/2006/customXml" ds:itemID="{ABD27C36-3D95-426D-88A4-46418D0A5071}">
  <ds:schemaRefs/>
</ds:datastoreItem>
</file>

<file path=customXml/itemProps4.xml><?xml version="1.0" encoding="utf-8"?>
<ds:datastoreItem xmlns:ds="http://schemas.openxmlformats.org/officeDocument/2006/customXml" ds:itemID="{A4C6EDC5-2156-4772-B532-432B6B8F18C5}">
  <ds:schemaRefs/>
</ds:datastoreItem>
</file>

<file path=customXml/itemProps5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Pages>2</Pages>
  <Words>280</Words>
  <Characters>1597</Characters>
  <Lines>13</Lines>
  <Paragraphs>3</Paragraphs>
  <TotalTime>6</TotalTime>
  <ScaleCrop>false</ScaleCrop>
  <LinksUpToDate>false</LinksUpToDate>
  <CharactersWithSpaces>1874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2019-07-24T05:25:00Z</dcterms:created>
  <cp:keywords>www.linkedin. com/in/shubham-dubey-227ab8184</cp:keywords>
  <dcterms:modified xsi:type="dcterms:W3CDTF">2019-10-27T05:26:38Z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1033-10.2.0.7636</vt:lpwstr>
  </property>
</Properties>
</file>